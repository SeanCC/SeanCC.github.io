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39D48" w14:textId="77777777" w:rsidR="00816216" w:rsidRPr="00C548AA" w:rsidRDefault="00B8024D" w:rsidP="00C548AA">
      <w:pPr>
        <w:pStyle w:val="Title"/>
        <w:rPr>
          <w:sz w:val="52"/>
          <w:szCs w:val="44"/>
        </w:rPr>
      </w:pPr>
      <w:r w:rsidRPr="00C548AA">
        <w:rPr>
          <w:sz w:val="52"/>
          <w:szCs w:val="44"/>
        </w:rPr>
        <w:t>Sean Carter</w:t>
      </w:r>
    </w:p>
    <w:p w14:paraId="6115A6D9" w14:textId="0A7AEFC8" w:rsidR="00141A4C" w:rsidRPr="00230966" w:rsidRDefault="000F45CA" w:rsidP="00230966">
      <w:pPr>
        <w:jc w:val="center"/>
        <w:rPr>
          <w:b/>
          <w:bCs/>
        </w:rPr>
      </w:pPr>
      <w:r>
        <w:rPr>
          <w:b/>
          <w:bCs/>
        </w:rPr>
        <w:t>5450 20</w:t>
      </w:r>
      <w:r w:rsidRPr="000F45CA">
        <w:rPr>
          <w:b/>
          <w:bCs/>
          <w:vertAlign w:val="superscript"/>
        </w:rPr>
        <w:t>th</w:t>
      </w:r>
      <w:r>
        <w:rPr>
          <w:b/>
          <w:bCs/>
        </w:rPr>
        <w:t xml:space="preserve"> Ave N, St. Petersburg, FL 33710</w:t>
      </w:r>
      <w:r w:rsidR="00F9208B" w:rsidRPr="00230966">
        <w:rPr>
          <w:b/>
          <w:bCs/>
        </w:rPr>
        <w:t xml:space="preserve"> </w:t>
      </w:r>
      <w:r w:rsidR="00141A4C" w:rsidRPr="00230966">
        <w:rPr>
          <w:b/>
          <w:bCs/>
        </w:rPr>
        <w:t>|</w:t>
      </w:r>
      <w:r w:rsidR="00C548AA" w:rsidRPr="00230966">
        <w:rPr>
          <w:b/>
          <w:bCs/>
        </w:rPr>
        <w:t xml:space="preserve"> </w:t>
      </w:r>
      <w:r w:rsidR="00B8024D" w:rsidRPr="00230966">
        <w:rPr>
          <w:b/>
          <w:bCs/>
        </w:rPr>
        <w:t>727-348-7852</w:t>
      </w:r>
      <w:r w:rsidR="00141A4C" w:rsidRPr="00230966">
        <w:rPr>
          <w:b/>
          <w:bCs/>
        </w:rPr>
        <w:t> | </w:t>
      </w:r>
      <w:hyperlink r:id="rId8" w:history="1">
        <w:r w:rsidR="00F9208B" w:rsidRPr="00230966">
          <w:rPr>
            <w:rStyle w:val="Hyperlink"/>
            <w:b/>
            <w:bCs/>
          </w:rPr>
          <w:t>sean.ch.carter@gmail.com</w:t>
        </w:r>
      </w:hyperlink>
      <w:r w:rsidR="00F9208B" w:rsidRPr="00230966">
        <w:rPr>
          <w:b/>
          <w:bCs/>
        </w:rPr>
        <w:t xml:space="preserve"> | seancc.github.io</w:t>
      </w:r>
    </w:p>
    <w:p w14:paraId="16AECEEB" w14:textId="77777777" w:rsidR="006270A9" w:rsidRDefault="00B8024D" w:rsidP="00141A4C">
      <w:pPr>
        <w:pStyle w:val="Heading1"/>
      </w:pPr>
      <w:r>
        <w:t>Summary</w:t>
      </w:r>
    </w:p>
    <w:p w14:paraId="499C31FA" w14:textId="62B070C2" w:rsidR="00556348" w:rsidRDefault="00556348" w:rsidP="005512E4">
      <w:r>
        <w:t xml:space="preserve">Data </w:t>
      </w:r>
      <w:r w:rsidR="005C0313">
        <w:t>analyst</w:t>
      </w:r>
      <w:r>
        <w:t xml:space="preserve"> with experience in </w:t>
      </w:r>
      <w:r w:rsidR="00885B01">
        <w:t>building machine learning models and pipelines, conducting traditional statistical analyses,</w:t>
      </w:r>
      <w:r w:rsidR="005C0313">
        <w:t xml:space="preserve"> managing </w:t>
      </w:r>
      <w:r w:rsidR="00250D0A">
        <w:t>and collating data across multiple sources,</w:t>
      </w:r>
      <w:r w:rsidR="00885B01">
        <w:t xml:space="preserve"> and building</w:t>
      </w:r>
      <w:r w:rsidR="003C4E77">
        <w:t xml:space="preserve"> </w:t>
      </w:r>
      <w:r w:rsidR="00885B01">
        <w:t>presentations</w:t>
      </w:r>
      <w:r w:rsidR="00250D0A">
        <w:t xml:space="preserve"> of results</w:t>
      </w:r>
      <w:r w:rsidR="00BA17B6">
        <w:t>, excited to apply an analytical mindset to solving real world problems. Prior experience includ</w:t>
      </w:r>
      <w:r w:rsidR="00D80E93">
        <w:t xml:space="preserve">es extensive work in SQL, </w:t>
      </w:r>
      <w:r w:rsidR="005A7C6F">
        <w:t xml:space="preserve">Python, R, and Excel, as well as in building pipelines, models, and </w:t>
      </w:r>
      <w:r w:rsidR="00927909">
        <w:t>visualizations</w:t>
      </w:r>
      <w:r w:rsidR="005A7C6F">
        <w:t xml:space="preserve"> using pandas, </w:t>
      </w:r>
      <w:proofErr w:type="spellStart"/>
      <w:r w:rsidR="005A7C6F">
        <w:t>numpy</w:t>
      </w:r>
      <w:proofErr w:type="spellEnd"/>
      <w:r w:rsidR="005A7C6F">
        <w:t xml:space="preserve">, </w:t>
      </w:r>
      <w:proofErr w:type="spellStart"/>
      <w:r w:rsidR="005A7C6F">
        <w:t>sklearn</w:t>
      </w:r>
      <w:proofErr w:type="spellEnd"/>
      <w:r w:rsidR="005A7C6F">
        <w:t>, and ggplot</w:t>
      </w:r>
      <w:r w:rsidR="006056A8">
        <w:t>2</w:t>
      </w:r>
      <w:r w:rsidR="005A7C6F">
        <w:t>.</w:t>
      </w:r>
    </w:p>
    <w:sdt>
      <w:sdtPr>
        <w:alias w:val="Education:"/>
        <w:tag w:val="Education:"/>
        <w:id w:val="807127995"/>
        <w:placeholder>
          <w:docPart w:val="B60AD32B4EFD4BD0B4397DA147CDBFEA"/>
        </w:placeholder>
        <w:temporary/>
        <w:showingPlcHdr/>
        <w15:appearance w15:val="hidden"/>
      </w:sdtPr>
      <w:sdtEndPr/>
      <w:sdtContent>
        <w:p w14:paraId="267C23F5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5D1A0AC4" w14:textId="77777777" w:rsidR="009B3A2D" w:rsidRDefault="009B3A2D" w:rsidP="009B3A2D">
      <w:pPr>
        <w:pStyle w:val="Heading2"/>
      </w:pPr>
      <w:r>
        <w:t>Master | University of South Florida</w:t>
      </w:r>
    </w:p>
    <w:p w14:paraId="4B1BF33E" w14:textId="08D65393" w:rsidR="009B3A2D" w:rsidRPr="00E06351" w:rsidRDefault="009B3A2D" w:rsidP="00C548AA">
      <w:pPr>
        <w:pStyle w:val="ListBullet"/>
        <w:numPr>
          <w:ilvl w:val="0"/>
          <w:numId w:val="24"/>
        </w:numPr>
        <w:rPr>
          <w:b/>
        </w:rPr>
      </w:pPr>
      <w:r w:rsidRPr="00E06351">
        <w:rPr>
          <w:b/>
        </w:rPr>
        <w:t>Mathematics and Statistics</w:t>
      </w:r>
    </w:p>
    <w:p w14:paraId="0A4F7CE6" w14:textId="4269BE99" w:rsidR="009B3A2D" w:rsidRDefault="000138A9" w:rsidP="00C548AA">
      <w:pPr>
        <w:pStyle w:val="ListBullet"/>
        <w:numPr>
          <w:ilvl w:val="0"/>
          <w:numId w:val="24"/>
        </w:numPr>
      </w:pPr>
      <w:r>
        <w:t>Thesis defense scheduled for Fall of 2019</w:t>
      </w:r>
    </w:p>
    <w:p w14:paraId="037C27A1" w14:textId="4AFCCFF1" w:rsidR="006270A9" w:rsidRDefault="00E706F3">
      <w:pPr>
        <w:pStyle w:val="Heading2"/>
      </w:pPr>
      <w:r>
        <w:t>Bachelor</w:t>
      </w:r>
      <w:r w:rsidR="009D5933">
        <w:t> | </w:t>
      </w:r>
      <w:r w:rsidR="0070756D">
        <w:t xml:space="preserve">Completed </w:t>
      </w:r>
      <w:r w:rsidR="00C548AA">
        <w:t>MAY</w:t>
      </w:r>
      <w:r w:rsidR="0070756D">
        <w:t xml:space="preserve"> 2017</w:t>
      </w:r>
      <w:r w:rsidR="009D5933">
        <w:t> | </w:t>
      </w:r>
      <w:r>
        <w:t>University of South Flo</w:t>
      </w:r>
      <w:r w:rsidR="00D03689">
        <w:t>ri</w:t>
      </w:r>
      <w:r>
        <w:t>da</w:t>
      </w:r>
    </w:p>
    <w:p w14:paraId="4C94ABA1" w14:textId="139B18DB" w:rsidR="006270A9" w:rsidRDefault="00C548AA" w:rsidP="00C548AA">
      <w:pPr>
        <w:pStyle w:val="ListBullet"/>
        <w:numPr>
          <w:ilvl w:val="0"/>
          <w:numId w:val="0"/>
        </w:numPr>
        <w:ind w:left="216"/>
      </w:pPr>
      <w:r>
        <w:rPr>
          <w:rFonts w:cstheme="minorHAnsi"/>
        </w:rPr>
        <w:t>•</w:t>
      </w:r>
      <w:r>
        <w:t xml:space="preserve"> </w:t>
      </w:r>
      <w:r w:rsidR="00E706F3" w:rsidRPr="00E06351">
        <w:rPr>
          <w:b/>
        </w:rPr>
        <w:t>Molecular Biology</w:t>
      </w:r>
      <w:r>
        <w:tab/>
      </w:r>
      <w:r>
        <w:rPr>
          <w:rFonts w:cstheme="minorHAnsi"/>
        </w:rPr>
        <w:t>•</w:t>
      </w:r>
      <w:r>
        <w:t xml:space="preserve"> </w:t>
      </w:r>
      <w:r w:rsidR="009D5933">
        <w:t xml:space="preserve">Minor: </w:t>
      </w:r>
      <w:r w:rsidR="00E706F3">
        <w:t>Mathematics</w:t>
      </w:r>
    </w:p>
    <w:sdt>
      <w:sdtPr>
        <w:alias w:val="Skills &amp; Abilities:"/>
        <w:tag w:val="Skills &amp; Abilities:"/>
        <w:id w:val="458624136"/>
        <w:placeholder>
          <w:docPart w:val="B011122336A2472EADA0D1248B8B20D1"/>
        </w:placeholder>
        <w:temporary/>
        <w:showingPlcHdr/>
        <w15:appearance w15:val="hidden"/>
      </w:sdtPr>
      <w:sdtEndPr/>
      <w:sdtContent>
        <w:p w14:paraId="1BB19898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23EBC288" w14:textId="31ADBFC5" w:rsidR="00867DAA" w:rsidRDefault="00867DAA" w:rsidP="00867DAA">
      <w:pPr>
        <w:pStyle w:val="Heading2"/>
      </w:pPr>
      <w:r>
        <w:t xml:space="preserve">Machine Learning, Model Building, </w:t>
      </w:r>
      <w:r w:rsidR="00EB1074">
        <w:t>and Data Science</w:t>
      </w:r>
    </w:p>
    <w:p w14:paraId="2CE54636" w14:textId="77777777" w:rsidR="00AB664A" w:rsidRDefault="00AB664A" w:rsidP="00AB664A">
      <w:pPr>
        <w:pStyle w:val="ListBullet"/>
      </w:pPr>
      <w:r>
        <w:t>Prior experience building pipelines and frameworks for predictive model pipelines</w:t>
      </w:r>
    </w:p>
    <w:p w14:paraId="72C35E7B" w14:textId="77777777" w:rsidR="00AB664A" w:rsidRDefault="00AB664A" w:rsidP="00AB664A">
      <w:pPr>
        <w:pStyle w:val="ListBullet"/>
      </w:pPr>
      <w:r>
        <w:t xml:space="preserve">Extensive experience with Python data science frameworks, including pandas,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sklearn</w:t>
      </w:r>
      <w:proofErr w:type="spellEnd"/>
    </w:p>
    <w:p w14:paraId="15201D52" w14:textId="0B95851F" w:rsidR="00AB664A" w:rsidRDefault="000B50BD" w:rsidP="00AB664A">
      <w:pPr>
        <w:pStyle w:val="ListBullet"/>
      </w:pPr>
      <w:r>
        <w:t>Practiced</w:t>
      </w:r>
      <w:r w:rsidR="00AB664A">
        <w:t xml:space="preserve"> </w:t>
      </w:r>
      <w:r>
        <w:t>in</w:t>
      </w:r>
      <w:r w:rsidR="00AB664A">
        <w:t xml:space="preserve"> a wide range of predictive models, including CART and decision tree methods, </w:t>
      </w:r>
      <w:r w:rsidR="00143077">
        <w:t>gradient boosting, random forests</w:t>
      </w:r>
      <w:r w:rsidR="00AB664A">
        <w:t xml:space="preserve">, logistic and linear regression, and </w:t>
      </w:r>
      <w:r w:rsidR="00833B4E">
        <w:t>natural language</w:t>
      </w:r>
      <w:r w:rsidR="00AB664A">
        <w:t xml:space="preserve"> models</w:t>
      </w:r>
    </w:p>
    <w:p w14:paraId="71A2A88D" w14:textId="06FF91D4" w:rsidR="00EB1074" w:rsidRDefault="0010068B" w:rsidP="00AB664A">
      <w:pPr>
        <w:pStyle w:val="ListBullet"/>
      </w:pPr>
      <w:r>
        <w:t>Experience</w:t>
      </w:r>
      <w:r w:rsidR="00250D0A">
        <w:t xml:space="preserve"> managing large</w:t>
      </w:r>
      <w:r w:rsidR="00AB664A">
        <w:t xml:space="preserve"> databases</w:t>
      </w:r>
      <w:r w:rsidR="00F062AA">
        <w:t xml:space="preserve">, </w:t>
      </w:r>
      <w:r w:rsidR="00AB664A">
        <w:t>tables</w:t>
      </w:r>
      <w:r w:rsidR="00F062AA">
        <w:t>, and analytical projects</w:t>
      </w:r>
      <w:r w:rsidR="00AB664A">
        <w:t xml:space="preserve"> using SQL, Microsoft SQL Server,</w:t>
      </w:r>
      <w:r w:rsidR="00F062AA">
        <w:t xml:space="preserve"> Linux, and Git</w:t>
      </w:r>
    </w:p>
    <w:p w14:paraId="2227F4D7" w14:textId="3C3A3FD4" w:rsidR="00AB664A" w:rsidRDefault="00F34EEB" w:rsidP="00F34EEB">
      <w:pPr>
        <w:pStyle w:val="Heading2"/>
      </w:pPr>
      <w:r>
        <w:t>Data Analysis</w:t>
      </w:r>
      <w:r w:rsidR="00C57E47">
        <w:t xml:space="preserve"> and Presentation</w:t>
      </w:r>
    </w:p>
    <w:p w14:paraId="253F7835" w14:textId="77777777" w:rsidR="00896C8D" w:rsidRDefault="00896C8D" w:rsidP="00896C8D">
      <w:pPr>
        <w:pStyle w:val="ListBullet"/>
      </w:pPr>
      <w:r>
        <w:t>Trained in traditional analytical techniques, including hypothesis testing, linear models, and probability theory</w:t>
      </w:r>
    </w:p>
    <w:p w14:paraId="21AF8228" w14:textId="315FFD7A" w:rsidR="00C57E47" w:rsidRDefault="00896C8D" w:rsidP="00896C8D">
      <w:pPr>
        <w:pStyle w:val="ListBullet"/>
      </w:pPr>
      <w:r>
        <w:t>Experienced turning analyses into presentable results using graphical libraries such as ggplot</w:t>
      </w:r>
      <w:r w:rsidR="006056A8">
        <w:t>2</w:t>
      </w:r>
      <w:r w:rsidR="00A066EE">
        <w:t xml:space="preserve"> and seaborn</w:t>
      </w:r>
      <w:r>
        <w:t xml:space="preserve"> as well as building visualizations and interactive tables in Excel</w:t>
      </w:r>
      <w:r w:rsidR="00F06697">
        <w:t xml:space="preserve"> and preparing reports</w:t>
      </w:r>
      <w:r w:rsidR="006056A8">
        <w:t xml:space="preserve"> and presentations</w:t>
      </w:r>
      <w:r w:rsidR="00F06697">
        <w:t xml:space="preserve"> in Word</w:t>
      </w:r>
      <w:r w:rsidR="006056A8">
        <w:t xml:space="preserve"> and </w:t>
      </w:r>
      <w:proofErr w:type="spellStart"/>
      <w:r w:rsidR="006056A8">
        <w:t>Powerpoint</w:t>
      </w:r>
      <w:proofErr w:type="spellEnd"/>
    </w:p>
    <w:p w14:paraId="725D3047" w14:textId="4E532825" w:rsidR="00896C8D" w:rsidRDefault="009C502F" w:rsidP="009C502F">
      <w:pPr>
        <w:pStyle w:val="Heading2"/>
      </w:pPr>
      <w:r>
        <w:t>Other Programming and Software Proficiencies</w:t>
      </w:r>
    </w:p>
    <w:p w14:paraId="69E9BA0E" w14:textId="77777777" w:rsidR="009C502F" w:rsidRDefault="009C502F" w:rsidP="009C502F">
      <w:pPr>
        <w:pStyle w:val="ListBullet"/>
      </w:pPr>
      <w:r>
        <w:t xml:space="preserve">Proficient in Python and R and associated frameworks, with experience in </w:t>
      </w:r>
      <w:proofErr w:type="gramStart"/>
      <w:r>
        <w:t>object oriented</w:t>
      </w:r>
      <w:proofErr w:type="gramEnd"/>
      <w:r>
        <w:t xml:space="preserve"> languages such as C# and Java </w:t>
      </w:r>
    </w:p>
    <w:p w14:paraId="4693A1C6" w14:textId="77777777" w:rsidR="009C502F" w:rsidRDefault="009C502F" w:rsidP="009C502F">
      <w:pPr>
        <w:pStyle w:val="ListBullet"/>
      </w:pPr>
      <w:r>
        <w:t>Extensive familiarity with the Microsoft Office Suite, especially Excel and Visual Basic, as well as Microsoft SQL Server</w:t>
      </w:r>
    </w:p>
    <w:p w14:paraId="084F11B0" w14:textId="1AFEE771" w:rsidR="009C502F" w:rsidRDefault="009C502F" w:rsidP="009C502F">
      <w:pPr>
        <w:pStyle w:val="ListBullet"/>
      </w:pPr>
      <w:r>
        <w:t xml:space="preserve">Considerable experience working </w:t>
      </w:r>
      <w:r w:rsidR="00F062AA">
        <w:t>in</w:t>
      </w:r>
      <w:r>
        <w:t xml:space="preserve"> Linux</w:t>
      </w:r>
    </w:p>
    <w:p w14:paraId="69FC23DB" w14:textId="77777777" w:rsidR="006270A9" w:rsidRDefault="00B8024D">
      <w:pPr>
        <w:pStyle w:val="Heading1"/>
      </w:pPr>
      <w:r>
        <w:lastRenderedPageBreak/>
        <w:t>Awards and Extracurriculars</w:t>
      </w:r>
    </w:p>
    <w:p w14:paraId="08F873C9" w14:textId="77777777" w:rsidR="006270A9" w:rsidRDefault="007A2B5C">
      <w:pPr>
        <w:pStyle w:val="Heading2"/>
      </w:pPr>
      <w:r>
        <w:t>Recipient of American Society of Quality Student Grant</w:t>
      </w:r>
    </w:p>
    <w:p w14:paraId="3E7E96B9" w14:textId="0BBE476C" w:rsidR="007A2B5C" w:rsidRDefault="007A2B5C" w:rsidP="007A2B5C">
      <w:pPr>
        <w:pStyle w:val="ListBullet"/>
      </w:pPr>
      <w:r>
        <w:t>Grant given to attend the 2018 Fall Technical Conference</w:t>
      </w:r>
      <w:r w:rsidR="00142F96">
        <w:t xml:space="preserve"> in West Palm Beach</w:t>
      </w:r>
    </w:p>
    <w:p w14:paraId="2BFCEE9D" w14:textId="70A09105" w:rsidR="00E86858" w:rsidRDefault="00E86858" w:rsidP="00E86858">
      <w:pPr>
        <w:pStyle w:val="Heading2"/>
      </w:pPr>
      <w:r>
        <w:t>Recipient of NSF iCorp Grant</w:t>
      </w:r>
    </w:p>
    <w:p w14:paraId="1DC6AA6A" w14:textId="7A21802F" w:rsidR="00E86858" w:rsidRDefault="00E86858" w:rsidP="00E86858">
      <w:pPr>
        <w:pStyle w:val="ListBullet"/>
      </w:pPr>
      <w:r>
        <w:t xml:space="preserve">Grant awarded in Spring 2019 to develop a </w:t>
      </w:r>
      <w:r w:rsidR="004D0C18">
        <w:t>business collaboration with a faculty member at USF</w:t>
      </w:r>
    </w:p>
    <w:p w14:paraId="4E94B557" w14:textId="14AF740C" w:rsidR="00145EEE" w:rsidRDefault="00145EEE" w:rsidP="00145EEE">
      <w:pPr>
        <w:pStyle w:val="Heading2"/>
      </w:pPr>
      <w:r>
        <w:t xml:space="preserve">Presented at </w:t>
      </w:r>
      <w:r w:rsidR="000E51D3">
        <w:t>14</w:t>
      </w:r>
      <w:r w:rsidR="000E51D3" w:rsidRPr="000E51D3">
        <w:rPr>
          <w:vertAlign w:val="superscript"/>
        </w:rPr>
        <w:t>th</w:t>
      </w:r>
      <w:r w:rsidR="000E51D3">
        <w:t xml:space="preserve"> </w:t>
      </w:r>
      <w:r w:rsidR="00C548AA">
        <w:t xml:space="preserve">Annual </w:t>
      </w:r>
      <w:r w:rsidR="000E51D3">
        <w:t xml:space="preserve">Raymond </w:t>
      </w:r>
      <w:r w:rsidR="00477C60">
        <w:t>N. Castle Conference</w:t>
      </w:r>
    </w:p>
    <w:p w14:paraId="4DC6616F" w14:textId="428A64B6" w:rsidR="00145EEE" w:rsidRPr="00B7257A" w:rsidRDefault="00477C60" w:rsidP="00145EEE">
      <w:pPr>
        <w:pStyle w:val="ListBullet"/>
        <w:rPr>
          <w:i/>
        </w:rPr>
      </w:pPr>
      <w:r>
        <w:t>Present</w:t>
      </w:r>
      <w:r w:rsidR="008A3FBF">
        <w:t>ed a poster</w:t>
      </w:r>
      <w:r w:rsidR="0094123F">
        <w:t xml:space="preserve"> </w:t>
      </w:r>
      <w:r w:rsidR="00CA6F6D">
        <w:t xml:space="preserve">on work completed as an undergraduate researcher in Dr. </w:t>
      </w:r>
      <w:r w:rsidR="0080020A">
        <w:t xml:space="preserve">Brian Space’s </w:t>
      </w:r>
      <w:r w:rsidR="00B72C33">
        <w:t xml:space="preserve">computational chemistry lab, titled </w:t>
      </w:r>
      <w:r w:rsidR="00B72C33" w:rsidRPr="00B7257A">
        <w:rPr>
          <w:i/>
        </w:rPr>
        <w:t>“</w:t>
      </w:r>
      <w:r w:rsidR="00FB3EA5" w:rsidRPr="00B7257A">
        <w:rPr>
          <w:i/>
        </w:rPr>
        <w:t xml:space="preserve">A Hybrid Simulation Method in </w:t>
      </w:r>
      <w:r w:rsidR="00E11E53" w:rsidRPr="00B7257A">
        <w:rPr>
          <w:i/>
        </w:rPr>
        <w:t>LAMMPS with Application</w:t>
      </w:r>
      <w:r w:rsidR="00B7257A" w:rsidRPr="00B7257A">
        <w:rPr>
          <w:i/>
        </w:rPr>
        <w:t xml:space="preserve"> to MOF-5”</w:t>
      </w:r>
    </w:p>
    <w:p w14:paraId="19691399" w14:textId="24A79E1E" w:rsidR="006270A9" w:rsidRDefault="007A2B5C">
      <w:pPr>
        <w:pStyle w:val="Heading2"/>
      </w:pPr>
      <w:r>
        <w:t>Brazilian Jiu Jitsu Club Vice President</w:t>
      </w:r>
      <w:r w:rsidR="00E35A5E">
        <w:t xml:space="preserve"> &amp; Financial Officer</w:t>
      </w:r>
      <w:r w:rsidR="00DE1446">
        <w:t xml:space="preserve"> | 2015 - 201</w:t>
      </w:r>
      <w:bookmarkStart w:id="0" w:name="_GoBack"/>
      <w:bookmarkEnd w:id="0"/>
      <w:r w:rsidR="00DE1446">
        <w:t>9</w:t>
      </w:r>
    </w:p>
    <w:p w14:paraId="7436DB93" w14:textId="77777777" w:rsidR="007A2B5C" w:rsidRDefault="007A2B5C" w:rsidP="001B29CF">
      <w:pPr>
        <w:pStyle w:val="ListBullet"/>
      </w:pPr>
      <w:r>
        <w:t>Responsibilities involved planning and managing the budget, coordinating travel and payment for competitions, and meeting the requirements for USF sports clubs</w:t>
      </w:r>
    </w:p>
    <w:p w14:paraId="65B91F7D" w14:textId="19887001" w:rsidR="005F14EC" w:rsidRDefault="007A2B5C" w:rsidP="00502EF8">
      <w:pPr>
        <w:pStyle w:val="ListBullet"/>
      </w:pPr>
      <w:r>
        <w:t>Helped start an intercollegiate Brazilian Jiu Jitsu competitive scene, including running an annual tournament on the USF campus attended by universities from across the state.</w:t>
      </w:r>
    </w:p>
    <w:p w14:paraId="3A2BB9C5" w14:textId="77777777" w:rsidR="007A2B5C" w:rsidRDefault="007A2B5C" w:rsidP="007A2B5C">
      <w:pPr>
        <w:pStyle w:val="Heading1"/>
      </w:pPr>
      <w:r>
        <w:t>Work Experience</w:t>
      </w:r>
    </w:p>
    <w:p w14:paraId="230453C9" w14:textId="2FACE08E" w:rsidR="000F165D" w:rsidRDefault="000F165D" w:rsidP="000F165D">
      <w:pPr>
        <w:pStyle w:val="Heading2"/>
      </w:pPr>
      <w:r>
        <w:t>data Science Intern | Crime Lab New York | 07/2019 - Present</w:t>
      </w:r>
    </w:p>
    <w:p w14:paraId="611947D7" w14:textId="481973C0" w:rsidR="0064007B" w:rsidRDefault="0064007B" w:rsidP="000F165D">
      <w:pPr>
        <w:pStyle w:val="ListBullet"/>
      </w:pPr>
      <w:r>
        <w:t xml:space="preserve">Built an internal framework for quickly generating features </w:t>
      </w:r>
      <w:r w:rsidR="00107501">
        <w:t xml:space="preserve">on and preprocessing </w:t>
      </w:r>
      <w:r>
        <w:t xml:space="preserve">crime records </w:t>
      </w:r>
    </w:p>
    <w:p w14:paraId="780F0E2C" w14:textId="6AEC7EE6" w:rsidR="000F165D" w:rsidRDefault="00F04D73" w:rsidP="000F165D">
      <w:pPr>
        <w:pStyle w:val="ListBullet"/>
      </w:pPr>
      <w:r>
        <w:t xml:space="preserve">Built </w:t>
      </w:r>
      <w:r w:rsidR="00107501">
        <w:t>machine learning classification models</w:t>
      </w:r>
      <w:r>
        <w:t xml:space="preserve"> for predicting revictimization in domestic violence incidents utilizing</w:t>
      </w:r>
      <w:r w:rsidR="00C864FF">
        <w:t xml:space="preserve"> police department records</w:t>
      </w:r>
    </w:p>
    <w:p w14:paraId="0CFDFE45" w14:textId="124D7E5F" w:rsidR="00C5392A" w:rsidRDefault="00C5392A" w:rsidP="00C5392A">
      <w:pPr>
        <w:pStyle w:val="Heading2"/>
      </w:pPr>
      <w:r>
        <w:t xml:space="preserve">Actuarial Analyst Intern | Sagicor Life Insurance | 03/2019 </w:t>
      </w:r>
      <w:r w:rsidR="000F165D">
        <w:t>–</w:t>
      </w:r>
      <w:r>
        <w:t xml:space="preserve"> </w:t>
      </w:r>
      <w:r w:rsidR="000F165D">
        <w:t>07/2019</w:t>
      </w:r>
    </w:p>
    <w:p w14:paraId="195FF7F0" w14:textId="3A483FDA" w:rsidR="00C5392A" w:rsidRDefault="007E1AB4" w:rsidP="00C864FF">
      <w:pPr>
        <w:pStyle w:val="ListBullet"/>
      </w:pPr>
      <w:r>
        <w:t>Automat</w:t>
      </w:r>
      <w:r w:rsidR="00C864FF">
        <w:t>ed</w:t>
      </w:r>
      <w:r>
        <w:t xml:space="preserve"> </w:t>
      </w:r>
      <w:r w:rsidR="00107501">
        <w:t>several</w:t>
      </w:r>
      <w:r>
        <w:t xml:space="preserve"> monthly, quarterly, and annual procedures using SQL and Python, cutting down time actuaries needed to spend on</w:t>
      </w:r>
      <w:r w:rsidR="003024EA">
        <w:t xml:space="preserve"> </w:t>
      </w:r>
      <w:r w:rsidR="00C864FF">
        <w:t>re</w:t>
      </w:r>
      <w:r w:rsidR="00107501">
        <w:t>current</w:t>
      </w:r>
      <w:r w:rsidR="00C864FF">
        <w:t xml:space="preserve"> analyses</w:t>
      </w:r>
    </w:p>
    <w:p w14:paraId="737EACF7" w14:textId="38F83C1E" w:rsidR="003024EA" w:rsidRDefault="003024EA" w:rsidP="00C864FF">
      <w:pPr>
        <w:pStyle w:val="ListBullet"/>
      </w:pPr>
      <w:r>
        <w:t>Built a suite of scripts for carrying out experience studies on mortality</w:t>
      </w:r>
      <w:r w:rsidR="00E02A69">
        <w:t xml:space="preserve"> and lapse data to bring Sagicor into compliance with new </w:t>
      </w:r>
      <w:r w:rsidR="00611079">
        <w:t xml:space="preserve">federal requirements. </w:t>
      </w:r>
    </w:p>
    <w:p w14:paraId="3A8291A2" w14:textId="3141DB33" w:rsidR="007A2B5C" w:rsidRDefault="0060328B" w:rsidP="007A2B5C">
      <w:pPr>
        <w:pStyle w:val="Heading2"/>
      </w:pPr>
      <w:r>
        <w:t>Math</w:t>
      </w:r>
      <w:r w:rsidR="00791BB9">
        <w:t>/Statistics</w:t>
      </w:r>
      <w:r>
        <w:t xml:space="preserve"> Tutor</w:t>
      </w:r>
      <w:r w:rsidR="007A2B5C">
        <w:t> | </w:t>
      </w:r>
      <w:r>
        <w:t>Hillsborough Community College</w:t>
      </w:r>
      <w:r w:rsidR="007A2B5C">
        <w:t> | </w:t>
      </w:r>
      <w:r w:rsidR="00B71907">
        <w:t xml:space="preserve">06/2018 </w:t>
      </w:r>
      <w:r w:rsidR="00C73756">
        <w:t>–</w:t>
      </w:r>
      <w:r w:rsidR="00B71907">
        <w:t xml:space="preserve"> </w:t>
      </w:r>
      <w:r w:rsidR="00C73756">
        <w:t>07/2019</w:t>
      </w:r>
    </w:p>
    <w:p w14:paraId="3E19D03D" w14:textId="257DEEB5" w:rsidR="007A2B5C" w:rsidRDefault="00791BB9" w:rsidP="007A2B5C">
      <w:pPr>
        <w:pStyle w:val="ListBullet"/>
      </w:pPr>
      <w:r>
        <w:t xml:space="preserve">Tutored students in the Academic Success Centers on the Dale Mabry and Ybor City campuses of Hillsborough Community College. </w:t>
      </w:r>
      <w:r w:rsidR="00605165">
        <w:t xml:space="preserve">Subjects included </w:t>
      </w:r>
      <w:r w:rsidR="00DE50E1">
        <w:t>intermediate algebra</w:t>
      </w:r>
      <w:r w:rsidR="00605165">
        <w:t xml:space="preserve"> through calculus 3, and elementary statistics classes.</w:t>
      </w:r>
    </w:p>
    <w:p w14:paraId="7F568C92" w14:textId="0DC4E311" w:rsidR="007A2B5C" w:rsidRDefault="0060328B" w:rsidP="007A2B5C">
      <w:pPr>
        <w:pStyle w:val="Heading2"/>
      </w:pPr>
      <w:r>
        <w:t>Biolog</w:t>
      </w:r>
      <w:r w:rsidR="00791BB9">
        <w:t>y</w:t>
      </w:r>
      <w:r>
        <w:t xml:space="preserve"> Lab Technician</w:t>
      </w:r>
      <w:r w:rsidR="007A2B5C">
        <w:t> | </w:t>
      </w:r>
      <w:r w:rsidR="00791BB9">
        <w:t>Hillsborough Community College</w:t>
      </w:r>
      <w:r w:rsidR="007A2B5C">
        <w:t> | </w:t>
      </w:r>
      <w:r w:rsidR="00BE4F92">
        <w:t>06/2017 – 06/2018</w:t>
      </w:r>
    </w:p>
    <w:p w14:paraId="57EFCCA1" w14:textId="52A23005" w:rsidR="00B71907" w:rsidRPr="001B29CF" w:rsidRDefault="005F14EC" w:rsidP="007A2B5C">
      <w:pPr>
        <w:pStyle w:val="ListBullet"/>
      </w:pPr>
      <w:r>
        <w:t>Set up and maintained</w:t>
      </w:r>
      <w:r w:rsidR="00B71907">
        <w:t xml:space="preserve"> lab equipment, interfac</w:t>
      </w:r>
      <w:r>
        <w:t>ed</w:t>
      </w:r>
      <w:r w:rsidR="00B71907">
        <w:t xml:space="preserve"> with students and professors, and maintain</w:t>
      </w:r>
      <w:r>
        <w:t>ed</w:t>
      </w:r>
      <w:r w:rsidR="00B71907">
        <w:t xml:space="preserve"> a clean and safe work environment in the lab stockroom and classrooms</w:t>
      </w:r>
    </w:p>
    <w:p w14:paraId="7A662F06" w14:textId="77777777" w:rsidR="007A2B5C" w:rsidRPr="001B29CF" w:rsidRDefault="007A2B5C" w:rsidP="007A2B5C">
      <w:pPr>
        <w:pStyle w:val="ListBullet"/>
        <w:numPr>
          <w:ilvl w:val="0"/>
          <w:numId w:val="0"/>
        </w:numPr>
        <w:ind w:left="216" w:hanging="216"/>
      </w:pPr>
    </w:p>
    <w:sectPr w:rsidR="007A2B5C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3CB61" w14:textId="77777777" w:rsidR="000C7024" w:rsidRDefault="000C7024">
      <w:pPr>
        <w:spacing w:after="0"/>
      </w:pPr>
      <w:r>
        <w:separator/>
      </w:r>
    </w:p>
  </w:endnote>
  <w:endnote w:type="continuationSeparator" w:id="0">
    <w:p w14:paraId="3AC95DCE" w14:textId="77777777" w:rsidR="000C7024" w:rsidRDefault="000C7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AE1C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8700C" w14:textId="77777777" w:rsidR="000C7024" w:rsidRDefault="000C7024">
      <w:pPr>
        <w:spacing w:after="0"/>
      </w:pPr>
      <w:r>
        <w:separator/>
      </w:r>
    </w:p>
  </w:footnote>
  <w:footnote w:type="continuationSeparator" w:id="0">
    <w:p w14:paraId="5E5BF7C0" w14:textId="77777777" w:rsidR="000C7024" w:rsidRDefault="000C70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FC7AD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D0D56"/>
    <w:multiLevelType w:val="hybridMultilevel"/>
    <w:tmpl w:val="A6A0E6FE"/>
    <w:lvl w:ilvl="0" w:tplc="8FC032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86769"/>
    <w:multiLevelType w:val="multilevel"/>
    <w:tmpl w:val="CF28C69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20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4D"/>
    <w:rsid w:val="00005EB5"/>
    <w:rsid w:val="000121D7"/>
    <w:rsid w:val="000138A9"/>
    <w:rsid w:val="00081BE8"/>
    <w:rsid w:val="00092D18"/>
    <w:rsid w:val="000A4F59"/>
    <w:rsid w:val="000B50BD"/>
    <w:rsid w:val="000C7024"/>
    <w:rsid w:val="000E2380"/>
    <w:rsid w:val="000E51D3"/>
    <w:rsid w:val="000F165D"/>
    <w:rsid w:val="000F45CA"/>
    <w:rsid w:val="0010068B"/>
    <w:rsid w:val="00101C59"/>
    <w:rsid w:val="00107501"/>
    <w:rsid w:val="00141A4C"/>
    <w:rsid w:val="00142F96"/>
    <w:rsid w:val="00143077"/>
    <w:rsid w:val="00145EEE"/>
    <w:rsid w:val="0017414A"/>
    <w:rsid w:val="00196261"/>
    <w:rsid w:val="001A6BB3"/>
    <w:rsid w:val="001B03A4"/>
    <w:rsid w:val="001B29CF"/>
    <w:rsid w:val="001E3A58"/>
    <w:rsid w:val="001F1B9A"/>
    <w:rsid w:val="00230966"/>
    <w:rsid w:val="00250D0A"/>
    <w:rsid w:val="00262DEA"/>
    <w:rsid w:val="0028220F"/>
    <w:rsid w:val="00287819"/>
    <w:rsid w:val="003024EA"/>
    <w:rsid w:val="00325B36"/>
    <w:rsid w:val="00356C14"/>
    <w:rsid w:val="00371BDB"/>
    <w:rsid w:val="003926B5"/>
    <w:rsid w:val="003A053A"/>
    <w:rsid w:val="003A247B"/>
    <w:rsid w:val="003C4E77"/>
    <w:rsid w:val="003D7C8E"/>
    <w:rsid w:val="00425D0A"/>
    <w:rsid w:val="004359E7"/>
    <w:rsid w:val="00477C60"/>
    <w:rsid w:val="004A3332"/>
    <w:rsid w:val="004D0C18"/>
    <w:rsid w:val="004D2C20"/>
    <w:rsid w:val="00502EF8"/>
    <w:rsid w:val="00546FB9"/>
    <w:rsid w:val="005512E4"/>
    <w:rsid w:val="00556348"/>
    <w:rsid w:val="005A7C6F"/>
    <w:rsid w:val="005C0313"/>
    <w:rsid w:val="005C65AA"/>
    <w:rsid w:val="005F14EC"/>
    <w:rsid w:val="0060328B"/>
    <w:rsid w:val="00605165"/>
    <w:rsid w:val="006056A8"/>
    <w:rsid w:val="00611079"/>
    <w:rsid w:val="00617B26"/>
    <w:rsid w:val="006270A9"/>
    <w:rsid w:val="006354B5"/>
    <w:rsid w:val="0064007B"/>
    <w:rsid w:val="00650A59"/>
    <w:rsid w:val="00675956"/>
    <w:rsid w:val="00681034"/>
    <w:rsid w:val="00695240"/>
    <w:rsid w:val="0070756D"/>
    <w:rsid w:val="007226A6"/>
    <w:rsid w:val="00732C39"/>
    <w:rsid w:val="00791BB9"/>
    <w:rsid w:val="007A2B5C"/>
    <w:rsid w:val="007B07C7"/>
    <w:rsid w:val="007B6F3F"/>
    <w:rsid w:val="007E1AB4"/>
    <w:rsid w:val="007E244E"/>
    <w:rsid w:val="007E578D"/>
    <w:rsid w:val="0080020A"/>
    <w:rsid w:val="00816216"/>
    <w:rsid w:val="00825AE1"/>
    <w:rsid w:val="00833B4E"/>
    <w:rsid w:val="00867DAA"/>
    <w:rsid w:val="0087734B"/>
    <w:rsid w:val="00885B01"/>
    <w:rsid w:val="00896C8D"/>
    <w:rsid w:val="008A3FBF"/>
    <w:rsid w:val="008B09C4"/>
    <w:rsid w:val="008C7E28"/>
    <w:rsid w:val="008F603F"/>
    <w:rsid w:val="009223FD"/>
    <w:rsid w:val="00927909"/>
    <w:rsid w:val="00930F5F"/>
    <w:rsid w:val="0094123F"/>
    <w:rsid w:val="00953DFE"/>
    <w:rsid w:val="009636FA"/>
    <w:rsid w:val="009B3A2D"/>
    <w:rsid w:val="009B770B"/>
    <w:rsid w:val="009C502F"/>
    <w:rsid w:val="009D5933"/>
    <w:rsid w:val="009D6A7D"/>
    <w:rsid w:val="00A066EE"/>
    <w:rsid w:val="00A366DB"/>
    <w:rsid w:val="00A53AED"/>
    <w:rsid w:val="00AA66EE"/>
    <w:rsid w:val="00AB1A9C"/>
    <w:rsid w:val="00AB664A"/>
    <w:rsid w:val="00AC3793"/>
    <w:rsid w:val="00AE1990"/>
    <w:rsid w:val="00AE29ED"/>
    <w:rsid w:val="00B272C7"/>
    <w:rsid w:val="00B41685"/>
    <w:rsid w:val="00B50E10"/>
    <w:rsid w:val="00B56A53"/>
    <w:rsid w:val="00B60F43"/>
    <w:rsid w:val="00B65B6F"/>
    <w:rsid w:val="00B71907"/>
    <w:rsid w:val="00B7257A"/>
    <w:rsid w:val="00B72C33"/>
    <w:rsid w:val="00B8024D"/>
    <w:rsid w:val="00B826D2"/>
    <w:rsid w:val="00BA17B6"/>
    <w:rsid w:val="00BB451C"/>
    <w:rsid w:val="00BC469D"/>
    <w:rsid w:val="00BC46B2"/>
    <w:rsid w:val="00BD768D"/>
    <w:rsid w:val="00BE4F92"/>
    <w:rsid w:val="00C5392A"/>
    <w:rsid w:val="00C548AA"/>
    <w:rsid w:val="00C5799B"/>
    <w:rsid w:val="00C57E47"/>
    <w:rsid w:val="00C61F8E"/>
    <w:rsid w:val="00C6291A"/>
    <w:rsid w:val="00C73756"/>
    <w:rsid w:val="00C864FF"/>
    <w:rsid w:val="00CA6F6D"/>
    <w:rsid w:val="00D03689"/>
    <w:rsid w:val="00D41DC4"/>
    <w:rsid w:val="00D423CC"/>
    <w:rsid w:val="00D42D57"/>
    <w:rsid w:val="00D80E93"/>
    <w:rsid w:val="00D83207"/>
    <w:rsid w:val="00D946DC"/>
    <w:rsid w:val="00DB0CD5"/>
    <w:rsid w:val="00DD2500"/>
    <w:rsid w:val="00DE1446"/>
    <w:rsid w:val="00DE50E1"/>
    <w:rsid w:val="00E0123A"/>
    <w:rsid w:val="00E02A69"/>
    <w:rsid w:val="00E06351"/>
    <w:rsid w:val="00E06DFA"/>
    <w:rsid w:val="00E11E53"/>
    <w:rsid w:val="00E17E73"/>
    <w:rsid w:val="00E3441C"/>
    <w:rsid w:val="00E35A5E"/>
    <w:rsid w:val="00E40469"/>
    <w:rsid w:val="00E46E52"/>
    <w:rsid w:val="00E706F3"/>
    <w:rsid w:val="00E83E4B"/>
    <w:rsid w:val="00E86858"/>
    <w:rsid w:val="00E87E3D"/>
    <w:rsid w:val="00E922EE"/>
    <w:rsid w:val="00EB1074"/>
    <w:rsid w:val="00EC4CDE"/>
    <w:rsid w:val="00F04D73"/>
    <w:rsid w:val="00F062AA"/>
    <w:rsid w:val="00F06697"/>
    <w:rsid w:val="00F34EEB"/>
    <w:rsid w:val="00F878AD"/>
    <w:rsid w:val="00F90DB2"/>
    <w:rsid w:val="00F9208B"/>
    <w:rsid w:val="00F9491F"/>
    <w:rsid w:val="00FA2BC7"/>
    <w:rsid w:val="00FB3EA5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A4C27CF"/>
  <w15:chartTrackingRefBased/>
  <w15:docId w15:val="{29B55C3D-C38C-4DED-AE39-B027ECDE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8AA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C49A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FFCA08" w:themeColor="accent1"/>
      </w:pBdr>
      <w:spacing w:after="120"/>
      <w:contextualSpacing/>
    </w:pPr>
    <w:rPr>
      <w:rFonts w:asciiTheme="majorHAnsi" w:eastAsiaTheme="majorEastAsia" w:hAnsiTheme="majorHAnsi" w:cstheme="majorBidi"/>
      <w:color w:val="C49A0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C49A0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A231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C49A0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C49A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C49A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C49A0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B2321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C49A0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FFCA08" w:themeColor="accent1"/>
        <w:left w:val="single" w:sz="2" w:space="10" w:color="FFCA08" w:themeColor="accent1"/>
        <w:bottom w:val="single" w:sz="2" w:space="10" w:color="FFCA08" w:themeColor="accent1"/>
        <w:right w:val="single" w:sz="2" w:space="10" w:color="FFCA08" w:themeColor="accent1"/>
      </w:pBdr>
      <w:ind w:left="1152" w:right="1152"/>
    </w:pPr>
    <w:rPr>
      <w:i/>
      <w:iCs/>
      <w:color w:val="C49A0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9302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AB664A"/>
    <w:pPr>
      <w:spacing w:after="160" w:line="259" w:lineRule="auto"/>
      <w:ind w:left="720"/>
      <w:contextualSpacing/>
    </w:pPr>
    <w:rPr>
      <w:rFonts w:eastAsiaTheme="minorHAnsi"/>
      <w:color w:val="auto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2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n.ch.car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0AD32B4EFD4BD0B4397DA147CD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FE97-EE65-48D9-B5B5-640697EFC2CA}"/>
      </w:docPartPr>
      <w:docPartBody>
        <w:p w:rsidR="00D97EEF" w:rsidRDefault="00A34296">
          <w:pPr>
            <w:pStyle w:val="B60AD32B4EFD4BD0B4397DA147CDBFEA"/>
          </w:pPr>
          <w:r>
            <w:t>Education</w:t>
          </w:r>
        </w:p>
      </w:docPartBody>
    </w:docPart>
    <w:docPart>
      <w:docPartPr>
        <w:name w:val="B011122336A2472EADA0D1248B8B2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EFC9A-D837-4FBC-9AC8-D4C81A4E72FE}"/>
      </w:docPartPr>
      <w:docPartBody>
        <w:p w:rsidR="00D97EEF" w:rsidRDefault="00A34296">
          <w:pPr>
            <w:pStyle w:val="B011122336A2472EADA0D1248B8B20D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98"/>
    <w:rsid w:val="001547DC"/>
    <w:rsid w:val="001F2938"/>
    <w:rsid w:val="00294298"/>
    <w:rsid w:val="003D4628"/>
    <w:rsid w:val="00A34296"/>
    <w:rsid w:val="00AB2017"/>
    <w:rsid w:val="00AE3FA4"/>
    <w:rsid w:val="00B93DD2"/>
    <w:rsid w:val="00CD2CBE"/>
    <w:rsid w:val="00D9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5A64E0A1CA4B05A4F6F7972ED5446E">
    <w:name w:val="8B5A64E0A1CA4B05A4F6F7972ED5446E"/>
  </w:style>
  <w:style w:type="paragraph" w:customStyle="1" w:styleId="C0F49FF17A1841C29B85306B61B2F4F3">
    <w:name w:val="C0F49FF17A1841C29B85306B61B2F4F3"/>
  </w:style>
  <w:style w:type="paragraph" w:customStyle="1" w:styleId="B170B44419C346A39ED2318D41E6BCBB">
    <w:name w:val="B170B44419C346A39ED2318D41E6BCBB"/>
  </w:style>
  <w:style w:type="paragraph" w:customStyle="1" w:styleId="8E589A60CE884823AB36BF9C3050355B">
    <w:name w:val="8E589A60CE884823AB36BF9C3050355B"/>
  </w:style>
  <w:style w:type="paragraph" w:customStyle="1" w:styleId="8F6A25E671EB43C78270358E446B85D4">
    <w:name w:val="8F6A25E671EB43C78270358E446B85D4"/>
  </w:style>
  <w:style w:type="paragraph" w:customStyle="1" w:styleId="BE98ADAFDD794FFBBE869499015EB24F">
    <w:name w:val="BE98ADAFDD794FFBBE869499015EB24F"/>
  </w:style>
  <w:style w:type="paragraph" w:customStyle="1" w:styleId="B60AD32B4EFD4BD0B4397DA147CDBFEA">
    <w:name w:val="B60AD32B4EFD4BD0B4397DA147CDBFEA"/>
  </w:style>
  <w:style w:type="paragraph" w:customStyle="1" w:styleId="C2C1CAD3346F495AB110E478E00BF21A">
    <w:name w:val="C2C1CAD3346F495AB110E478E00BF21A"/>
  </w:style>
  <w:style w:type="paragraph" w:customStyle="1" w:styleId="FBD362E14A404B40AEA7B36461E8840B">
    <w:name w:val="FBD362E14A404B40AEA7B36461E8840B"/>
  </w:style>
  <w:style w:type="paragraph" w:customStyle="1" w:styleId="78C2FBBD41A44D4EAF2045E5A416F455">
    <w:name w:val="78C2FBBD41A44D4EAF2045E5A416F455"/>
  </w:style>
  <w:style w:type="paragraph" w:customStyle="1" w:styleId="C7DCE51232064D408B576E7BC9F78D1B">
    <w:name w:val="C7DCE51232064D408B576E7BC9F78D1B"/>
  </w:style>
  <w:style w:type="paragraph" w:customStyle="1" w:styleId="ECC53452403841408277043F3B7B362A">
    <w:name w:val="ECC53452403841408277043F3B7B362A"/>
  </w:style>
  <w:style w:type="paragraph" w:customStyle="1" w:styleId="DC673C7A84E04E5B89923C919082421B">
    <w:name w:val="DC673C7A84E04E5B89923C919082421B"/>
  </w:style>
  <w:style w:type="paragraph" w:customStyle="1" w:styleId="74B02B51CB864991B3E9CFE0212BF6FC">
    <w:name w:val="74B02B51CB864991B3E9CFE0212BF6FC"/>
  </w:style>
  <w:style w:type="paragraph" w:customStyle="1" w:styleId="05C20CFDBE394AF9ADDAFBFDBCEE1700">
    <w:name w:val="05C20CFDBE394AF9ADDAFBFDBCEE1700"/>
  </w:style>
  <w:style w:type="paragraph" w:customStyle="1" w:styleId="B011122336A2472EADA0D1248B8B20D1">
    <w:name w:val="B011122336A2472EADA0D1248B8B20D1"/>
  </w:style>
  <w:style w:type="paragraph" w:customStyle="1" w:styleId="73989A2A41064813959F61C320DD9167">
    <w:name w:val="73989A2A41064813959F61C320DD9167"/>
  </w:style>
  <w:style w:type="paragraph" w:customStyle="1" w:styleId="22DD22897D5F4BFFB4748D900040D2F0">
    <w:name w:val="22DD22897D5F4BFFB4748D900040D2F0"/>
  </w:style>
  <w:style w:type="paragraph" w:customStyle="1" w:styleId="4FB4C3291B174A2EBEF5601722E0C1B0">
    <w:name w:val="4FB4C3291B174A2EBEF5601722E0C1B0"/>
  </w:style>
  <w:style w:type="paragraph" w:customStyle="1" w:styleId="795CDB3A47214DD08C428D17B872BE46">
    <w:name w:val="795CDB3A47214DD08C428D17B872BE46"/>
  </w:style>
  <w:style w:type="paragraph" w:customStyle="1" w:styleId="2EB7F7943D4641F68024E549560331E1">
    <w:name w:val="2EB7F7943D4641F68024E549560331E1"/>
  </w:style>
  <w:style w:type="paragraph" w:customStyle="1" w:styleId="81400A81A68148818579E9918EADA60E">
    <w:name w:val="81400A81A68148818579E9918EADA60E"/>
  </w:style>
  <w:style w:type="paragraph" w:customStyle="1" w:styleId="A33E7B57E68B4069A3F752CD08C194F2">
    <w:name w:val="A33E7B57E68B4069A3F752CD08C194F2"/>
  </w:style>
  <w:style w:type="paragraph" w:customStyle="1" w:styleId="F07F3B55DA644E7FA344F900029AEBED">
    <w:name w:val="F07F3B55DA644E7FA344F900029AEBED"/>
  </w:style>
  <w:style w:type="paragraph" w:customStyle="1" w:styleId="7D82D921D4024AB68F63A6223DAC6CAE">
    <w:name w:val="7D82D921D4024AB68F63A6223DAC6CAE"/>
  </w:style>
  <w:style w:type="paragraph" w:customStyle="1" w:styleId="AF5BF7637AFC4DB6B852D4969B92836B">
    <w:name w:val="AF5BF7637AFC4DB6B852D4969B92836B"/>
  </w:style>
  <w:style w:type="paragraph" w:customStyle="1" w:styleId="66C6D11CD1D443B98B024F050A9DE7DE">
    <w:name w:val="66C6D11CD1D443B98B024F050A9DE7DE"/>
  </w:style>
  <w:style w:type="paragraph" w:customStyle="1" w:styleId="60C4FD1E65CB4D28BEDCBD21C388E397">
    <w:name w:val="60C4FD1E65CB4D28BEDCBD21C388E397"/>
  </w:style>
  <w:style w:type="paragraph" w:customStyle="1" w:styleId="DEACB97A141842028C547C21960BE32B">
    <w:name w:val="DEACB97A141842028C547C21960BE32B"/>
  </w:style>
  <w:style w:type="paragraph" w:customStyle="1" w:styleId="FDE076298BB143289D0CC9D907215E69">
    <w:name w:val="FDE076298BB143289D0CC9D907215E69"/>
  </w:style>
  <w:style w:type="paragraph" w:customStyle="1" w:styleId="ADD04265D9514E929629DE23115A2021">
    <w:name w:val="ADD04265D9514E929629DE23115A2021"/>
  </w:style>
  <w:style w:type="paragraph" w:customStyle="1" w:styleId="BB50F89688F94D66A345953EA92CBC34">
    <w:name w:val="BB50F89688F94D66A345953EA92CBC34"/>
  </w:style>
  <w:style w:type="paragraph" w:customStyle="1" w:styleId="32FCDA5CAD5145CE8FD8C875D99D0179">
    <w:name w:val="32FCDA5CAD5145CE8FD8C875D99D0179"/>
  </w:style>
  <w:style w:type="paragraph" w:customStyle="1" w:styleId="7CEC5D619D0D4CD49814AA1E7C9ED91C">
    <w:name w:val="7CEC5D619D0D4CD49814AA1E7C9ED91C"/>
    <w:rsid w:val="00294298"/>
  </w:style>
  <w:style w:type="paragraph" w:customStyle="1" w:styleId="6B1EC5EB4303454FBAD48761CF70B236">
    <w:name w:val="6B1EC5EB4303454FBAD48761CF70B236"/>
    <w:rsid w:val="00294298"/>
  </w:style>
  <w:style w:type="paragraph" w:customStyle="1" w:styleId="3BE5E182280547B2B61CF667F194A714">
    <w:name w:val="3BE5E182280547B2B61CF667F194A714"/>
    <w:rsid w:val="00294298"/>
  </w:style>
  <w:style w:type="paragraph" w:customStyle="1" w:styleId="3E2CD12161EE442CBDDC0447A7048230">
    <w:name w:val="3E2CD12161EE442CBDDC0447A7048230"/>
    <w:rsid w:val="00294298"/>
  </w:style>
  <w:style w:type="paragraph" w:customStyle="1" w:styleId="C4FD6E6BCB9F4122A8BD2C3F28958F81">
    <w:name w:val="C4FD6E6BCB9F4122A8BD2C3F28958F81"/>
    <w:rsid w:val="00294298"/>
  </w:style>
  <w:style w:type="paragraph" w:customStyle="1" w:styleId="3DB817237C7547E2B5A08550FD3ABF2D">
    <w:name w:val="3DB817237C7547E2B5A08550FD3ABF2D"/>
    <w:rsid w:val="00294298"/>
  </w:style>
  <w:style w:type="paragraph" w:customStyle="1" w:styleId="33175D3231F2468BA71B29EE40F89B06">
    <w:name w:val="33175D3231F2468BA71B29EE40F89B06"/>
    <w:rsid w:val="00294298"/>
  </w:style>
  <w:style w:type="paragraph" w:customStyle="1" w:styleId="005D73DD737B40BCA002E23CE0EE4C96">
    <w:name w:val="005D73DD737B40BCA002E23CE0EE4C96"/>
    <w:rsid w:val="00294298"/>
  </w:style>
  <w:style w:type="paragraph" w:customStyle="1" w:styleId="68CDD638DA004221AD4B1B79DC6FA56B">
    <w:name w:val="68CDD638DA004221AD4B1B79DC6FA56B"/>
    <w:rsid w:val="00294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1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5089-8335-47F2-AA48-34CEF98E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Carter</dc:creator>
  <cp:keywords/>
  <cp:lastModifiedBy>Sean Carter</cp:lastModifiedBy>
  <cp:revision>20</cp:revision>
  <dcterms:created xsi:type="dcterms:W3CDTF">2019-08-18T02:58:00Z</dcterms:created>
  <dcterms:modified xsi:type="dcterms:W3CDTF">2019-08-30T01:57:00Z</dcterms:modified>
  <cp:version/>
</cp:coreProperties>
</file>